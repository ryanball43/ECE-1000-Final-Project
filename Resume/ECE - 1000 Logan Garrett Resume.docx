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65119" w14:textId="6838D4D4" w:rsidR="00675ABC" w:rsidRDefault="009C5523">
      <w:pPr>
        <w:pStyle w:val="Name"/>
      </w:pPr>
      <w:r>
        <w:t>Logan</w:t>
      </w:r>
    </w:p>
    <w:p w14:paraId="11CAFCC6" w14:textId="0AFB476A" w:rsidR="009C5523" w:rsidRDefault="009C5523">
      <w:pPr>
        <w:pStyle w:val="Name"/>
      </w:pPr>
      <w:r>
        <w:t>Garrett</w:t>
      </w:r>
    </w:p>
    <w:p w14:paraId="40989CB6" w14:textId="6B806F73" w:rsidR="004322D5" w:rsidRDefault="004322D5">
      <w:pPr>
        <w:pStyle w:val="Heading1"/>
        <w:rPr>
          <w:rFonts w:asciiTheme="minorHAnsi" w:hAnsiTheme="minorHAnsi"/>
          <w:bCs/>
          <w:spacing w:val="0"/>
          <w:sz w:val="22"/>
        </w:rPr>
      </w:pPr>
      <w:r w:rsidRPr="004322D5">
        <w:rPr>
          <w:rFonts w:asciiTheme="minorHAnsi" w:hAnsiTheme="minorHAnsi"/>
          <w:bCs/>
          <w:spacing w:val="0"/>
          <w:sz w:val="22"/>
        </w:rPr>
        <w:t>Address: 245 E 13th Street, Cookeville, TN, Apt 102A</w:t>
      </w:r>
      <w:r w:rsidRPr="004322D5">
        <w:rPr>
          <w:rFonts w:asciiTheme="minorHAnsi" w:hAnsiTheme="minorHAnsi"/>
          <w:bCs/>
          <w:spacing w:val="0"/>
          <w:sz w:val="22"/>
        </w:rPr>
        <w:br/>
        <w:t>Phone: (615) 982-1322 | Email: </w:t>
      </w:r>
      <w:hyperlink r:id="rId7" w:history="1">
        <w:r w:rsidRPr="005A3192">
          <w:rPr>
            <w:rStyle w:val="Hyperlink"/>
            <w:rFonts w:asciiTheme="minorHAnsi" w:hAnsiTheme="minorHAnsi"/>
            <w:bCs/>
            <w:spacing w:val="0"/>
            <w:sz w:val="22"/>
          </w:rPr>
          <w:t>legarrett42@tntech.edu</w:t>
        </w:r>
      </w:hyperlink>
    </w:p>
    <w:p w14:paraId="2083FFAF" w14:textId="77777777" w:rsidR="004322D5" w:rsidRDefault="004322D5">
      <w:pPr>
        <w:pStyle w:val="Heading1"/>
        <w:rPr>
          <w:rFonts w:asciiTheme="minorHAnsi" w:hAnsiTheme="minorHAnsi"/>
          <w:bCs/>
          <w:spacing w:val="0"/>
          <w:sz w:val="22"/>
        </w:rPr>
      </w:pPr>
    </w:p>
    <w:p w14:paraId="100F395F" w14:textId="0EBDC039" w:rsidR="00675ABC" w:rsidRDefault="004322D5">
      <w:pPr>
        <w:pStyle w:val="Heading1"/>
      </w:pPr>
      <w:sdt>
        <w:sdtPr>
          <w:id w:val="-819804518"/>
          <w:placeholder>
            <w:docPart w:val="2890EC173DA5F648996018BC05CC3B0D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14:paraId="51E34213" w14:textId="2CC9DA3C" w:rsidR="00675ABC" w:rsidRDefault="00764880">
      <w:pPr>
        <w:pStyle w:val="Heading1"/>
      </w:pPr>
      <w:r w:rsidRPr="00764880">
        <w:rPr>
          <w:rFonts w:asciiTheme="minorHAnsi" w:hAnsiTheme="minorHAnsi"/>
          <w:b w:val="0"/>
          <w:spacing w:val="0"/>
          <w:sz w:val="22"/>
        </w:rPr>
        <w:t xml:space="preserve">Motivated </w:t>
      </w:r>
      <w:r w:rsidR="0070260C">
        <w:rPr>
          <w:rFonts w:asciiTheme="minorHAnsi" w:hAnsiTheme="minorHAnsi"/>
          <w:b w:val="0"/>
          <w:spacing w:val="0"/>
          <w:sz w:val="22"/>
        </w:rPr>
        <w:t>second</w:t>
      </w:r>
      <w:r w:rsidRPr="00764880">
        <w:rPr>
          <w:rFonts w:asciiTheme="minorHAnsi" w:hAnsiTheme="minorHAnsi"/>
          <w:b w:val="0"/>
          <w:spacing w:val="0"/>
          <w:sz w:val="22"/>
        </w:rPr>
        <w:t>-year electrical engineering student with a strong academic background and leadership experience. Eager to apply problem-solving, teamwork, and analytical skills to excel in coursework and contribute to team projects in the field of engineering.</w:t>
      </w:r>
    </w:p>
    <w:p w14:paraId="3DDF5933" w14:textId="3C6DE127" w:rsidR="00764880" w:rsidRPr="00D02E00" w:rsidRDefault="00764880" w:rsidP="00764880">
      <w:pPr>
        <w:pStyle w:val="Heading2"/>
        <w:rPr>
          <w:i w:val="0"/>
          <w:iCs/>
        </w:rPr>
      </w:pPr>
      <w:r w:rsidRPr="00D02E00">
        <w:rPr>
          <w:i w:val="0"/>
          <w:iCs/>
        </w:rPr>
        <w:t>Education</w:t>
      </w:r>
    </w:p>
    <w:p w14:paraId="3B5B9CD8" w14:textId="6C5AFA55" w:rsidR="00764880" w:rsidRPr="00764880" w:rsidRDefault="00764880" w:rsidP="00764880">
      <w:pPr>
        <w:rPr>
          <w:b/>
          <w:bCs/>
          <w:sz w:val="26"/>
          <w:szCs w:val="26"/>
        </w:rPr>
      </w:pPr>
      <w:r w:rsidRPr="00764880">
        <w:rPr>
          <w:b/>
          <w:bCs/>
          <w:sz w:val="26"/>
          <w:szCs w:val="26"/>
        </w:rPr>
        <w:t>Tennessee Technological University</w:t>
      </w:r>
    </w:p>
    <w:p w14:paraId="29A5D1B1" w14:textId="4A6892C6" w:rsidR="00764880" w:rsidRPr="00D02E00" w:rsidRDefault="00764880" w:rsidP="00764880">
      <w:pPr>
        <w:spacing w:line="180" w:lineRule="auto"/>
        <w:rPr>
          <w:b/>
          <w:bCs/>
          <w:sz w:val="26"/>
          <w:szCs w:val="26"/>
        </w:rPr>
      </w:pPr>
      <w:r w:rsidRPr="00D02E00">
        <w:rPr>
          <w:b/>
          <w:bCs/>
          <w:sz w:val="26"/>
          <w:szCs w:val="26"/>
        </w:rPr>
        <w:t xml:space="preserve">Bachelor of Science in Electrical Engineering | Expected Graduation: </w:t>
      </w:r>
      <w:r w:rsidRPr="00D02E00">
        <w:rPr>
          <w:b/>
          <w:bCs/>
          <w:sz w:val="26"/>
          <w:szCs w:val="26"/>
        </w:rPr>
        <w:t>2027</w:t>
      </w:r>
    </w:p>
    <w:p w14:paraId="4AB9FAA2" w14:textId="77777777" w:rsidR="00764880" w:rsidRPr="00764880" w:rsidRDefault="00764880" w:rsidP="00764880">
      <w:pPr>
        <w:spacing w:line="180" w:lineRule="auto"/>
        <w:rPr>
          <w:sz w:val="26"/>
          <w:szCs w:val="26"/>
        </w:rPr>
      </w:pPr>
    </w:p>
    <w:p w14:paraId="5CF90871" w14:textId="77777777" w:rsidR="00764880" w:rsidRDefault="00764880" w:rsidP="00764880">
      <w:pPr>
        <w:spacing w:line="180" w:lineRule="auto"/>
        <w:rPr>
          <w:b/>
          <w:bCs/>
        </w:rPr>
      </w:pPr>
    </w:p>
    <w:p w14:paraId="4BE05CFE" w14:textId="596A457F" w:rsidR="00764880" w:rsidRPr="00764880" w:rsidRDefault="00764880" w:rsidP="00764880">
      <w:pPr>
        <w:spacing w:line="180" w:lineRule="auto"/>
        <w:rPr>
          <w:b/>
          <w:bCs/>
          <w:sz w:val="26"/>
          <w:szCs w:val="26"/>
        </w:rPr>
      </w:pPr>
      <w:r w:rsidRPr="00764880">
        <w:rPr>
          <w:b/>
          <w:bCs/>
          <w:sz w:val="26"/>
          <w:szCs w:val="26"/>
        </w:rPr>
        <w:t>Sycamore High School</w:t>
      </w:r>
    </w:p>
    <w:p w14:paraId="166ABA28" w14:textId="32B96ACD" w:rsidR="00675ABC" w:rsidRPr="0070260C" w:rsidRDefault="00C5133E" w:rsidP="00764880">
      <w:pPr>
        <w:pStyle w:val="Heading2"/>
        <w:spacing w:line="180" w:lineRule="auto"/>
        <w:rPr>
          <w:bCs/>
        </w:rPr>
      </w:pPr>
      <w:r w:rsidRPr="0070260C">
        <w:rPr>
          <w:bCs/>
        </w:rPr>
        <w:t>High-School Diploma | May 2023</w:t>
      </w:r>
    </w:p>
    <w:p w14:paraId="13A725B4" w14:textId="438720DC" w:rsidR="00764880" w:rsidRDefault="00764880" w:rsidP="00D02E00">
      <w:pPr>
        <w:pStyle w:val="ListParagraph"/>
        <w:numPr>
          <w:ilvl w:val="0"/>
          <w:numId w:val="15"/>
        </w:numPr>
      </w:pPr>
      <w:r w:rsidRPr="00764880">
        <w:t>Graduated with a 4.0 GPA, ranked in the top 10 of the class.</w:t>
      </w:r>
    </w:p>
    <w:p w14:paraId="6EDADF87" w14:textId="77777777" w:rsidR="00D02E00" w:rsidRPr="00764880" w:rsidRDefault="00D02E00" w:rsidP="00D02E00"/>
    <w:p w14:paraId="641C7E7B" w14:textId="77777777" w:rsidR="00675ABC" w:rsidRDefault="004322D5">
      <w:pPr>
        <w:pStyle w:val="Heading1"/>
      </w:pPr>
      <w:sdt>
        <w:sdtPr>
          <w:id w:val="617349259"/>
          <w:placeholder>
            <w:docPart w:val="BFC2F78AC4D455439B7C4D016553D634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7624BD52" w14:textId="51B58D10" w:rsidR="0070260C" w:rsidRPr="0070260C" w:rsidRDefault="0070260C" w:rsidP="0070260C">
      <w:pPr>
        <w:pStyle w:val="Heading2"/>
        <w:rPr>
          <w:b w:val="0"/>
          <w:i w:val="0"/>
          <w:iCs/>
          <w:sz w:val="22"/>
          <w:szCs w:val="22"/>
        </w:rPr>
      </w:pPr>
      <w:r w:rsidRPr="0070260C">
        <w:rPr>
          <w:bCs/>
        </w:rPr>
        <w:t>Austin Peay State University (APSU)</w:t>
      </w:r>
      <w:r w:rsidRPr="0070260C">
        <w:br/>
      </w:r>
      <w:r w:rsidRPr="0070260C">
        <w:rPr>
          <w:bCs/>
          <w:sz w:val="22"/>
          <w:szCs w:val="22"/>
        </w:rPr>
        <w:t>Collegiate Football Player |</w:t>
      </w:r>
      <w:r w:rsidRPr="00D02E00">
        <w:rPr>
          <w:bCs/>
          <w:sz w:val="22"/>
          <w:szCs w:val="22"/>
        </w:rPr>
        <w:t>2023-2024</w:t>
      </w:r>
    </w:p>
    <w:p w14:paraId="7A7FE055" w14:textId="77777777" w:rsidR="0070260C" w:rsidRPr="0070260C" w:rsidRDefault="0070260C" w:rsidP="0070260C">
      <w:pPr>
        <w:pStyle w:val="Heading2"/>
        <w:numPr>
          <w:ilvl w:val="0"/>
          <w:numId w:val="16"/>
        </w:numPr>
        <w:rPr>
          <w:b w:val="0"/>
          <w:i w:val="0"/>
          <w:iCs/>
          <w:sz w:val="22"/>
          <w:szCs w:val="22"/>
        </w:rPr>
      </w:pPr>
      <w:r w:rsidRPr="0070260C">
        <w:rPr>
          <w:b w:val="0"/>
          <w:i w:val="0"/>
          <w:iCs/>
          <w:sz w:val="22"/>
          <w:szCs w:val="22"/>
        </w:rPr>
        <w:t>Competed as a member of the APSU football team, balancing a rigorous athletic schedule with academic responsibilities.</w:t>
      </w:r>
    </w:p>
    <w:p w14:paraId="67DDE551" w14:textId="77777777" w:rsidR="0070260C" w:rsidRDefault="0070260C">
      <w:pPr>
        <w:pStyle w:val="Heading2"/>
      </w:pPr>
    </w:p>
    <w:p w14:paraId="342D1F9B" w14:textId="78AEE040" w:rsidR="00675ABC" w:rsidRDefault="00116BA4" w:rsidP="00D02E00">
      <w:pPr>
        <w:pStyle w:val="Heading2"/>
        <w:spacing w:line="240" w:lineRule="auto"/>
      </w:pPr>
      <w:r>
        <w:t xml:space="preserve">Pleasant View Athletic Association </w:t>
      </w:r>
    </w:p>
    <w:p w14:paraId="42225EDE" w14:textId="30142A60" w:rsidR="00675ABC" w:rsidRPr="00D02E00" w:rsidRDefault="00116BA4" w:rsidP="00D02E00">
      <w:pPr>
        <w:pStyle w:val="Heading3"/>
        <w:spacing w:line="240" w:lineRule="auto"/>
        <w:rPr>
          <w:b/>
          <w:bCs/>
          <w:szCs w:val="22"/>
        </w:rPr>
      </w:pPr>
      <w:r w:rsidRPr="00D02E00">
        <w:rPr>
          <w:b/>
          <w:bCs/>
          <w:szCs w:val="22"/>
        </w:rPr>
        <w:t xml:space="preserve">Youth Flag-Football Referee | Seasonal </w:t>
      </w:r>
      <w:r w:rsidR="00764880" w:rsidRPr="00D02E00">
        <w:rPr>
          <w:b/>
          <w:bCs/>
          <w:szCs w:val="22"/>
        </w:rPr>
        <w:t>(</w:t>
      </w:r>
      <w:r w:rsidRPr="00D02E00">
        <w:rPr>
          <w:b/>
          <w:bCs/>
          <w:szCs w:val="22"/>
        </w:rPr>
        <w:t>2021-2023</w:t>
      </w:r>
      <w:r w:rsidR="00764880" w:rsidRPr="00D02E00">
        <w:rPr>
          <w:b/>
          <w:bCs/>
          <w:szCs w:val="22"/>
        </w:rPr>
        <w:t>)</w:t>
      </w:r>
    </w:p>
    <w:p w14:paraId="3B9E3128" w14:textId="6C4AB41C" w:rsidR="00675ABC" w:rsidRPr="0070260C" w:rsidRDefault="00764880" w:rsidP="00764880">
      <w:pPr>
        <w:pStyle w:val="ListParagraph"/>
        <w:numPr>
          <w:ilvl w:val="0"/>
          <w:numId w:val="14"/>
        </w:numPr>
      </w:pPr>
      <w:r w:rsidRPr="0070260C">
        <w:t>Officiated youth flag football games, ensuring compliance with league rules and fostering a positive, safe playing environment.</w:t>
      </w:r>
    </w:p>
    <w:p w14:paraId="76CD7891" w14:textId="56A9735C" w:rsidR="00764880" w:rsidRPr="0070260C" w:rsidRDefault="00764880" w:rsidP="00764880">
      <w:pPr>
        <w:pStyle w:val="ListParagraph"/>
        <w:numPr>
          <w:ilvl w:val="0"/>
          <w:numId w:val="14"/>
        </w:numPr>
      </w:pPr>
      <w:r w:rsidRPr="0070260C">
        <w:t>Demonstrated strong leadership, decision-making, and conflict-resolution skills while interacting with players, coaches, and spectators.</w:t>
      </w:r>
    </w:p>
    <w:p w14:paraId="5DA872D1" w14:textId="6C0F5610" w:rsidR="00764880" w:rsidRPr="0070260C" w:rsidRDefault="00764880" w:rsidP="00764880">
      <w:pPr>
        <w:pStyle w:val="ListParagraph"/>
        <w:numPr>
          <w:ilvl w:val="0"/>
          <w:numId w:val="14"/>
        </w:numPr>
      </w:pPr>
      <w:r w:rsidRPr="0070260C">
        <w:t>Contributed to the development of youth athletes by promoting sportsmanship and teamwork.</w:t>
      </w:r>
    </w:p>
    <w:p w14:paraId="4981666A" w14:textId="77777777" w:rsidR="00764880" w:rsidRDefault="00764880" w:rsidP="00764880"/>
    <w:p w14:paraId="3497581B" w14:textId="77777777" w:rsidR="00764880" w:rsidRDefault="00764880" w:rsidP="00764880"/>
    <w:p w14:paraId="3ED0A273" w14:textId="77777777" w:rsidR="00675ABC" w:rsidRDefault="004322D5">
      <w:pPr>
        <w:pStyle w:val="Heading1"/>
      </w:pPr>
      <w:sdt>
        <w:sdtPr>
          <w:id w:val="250401295"/>
          <w:placeholder>
            <w:docPart w:val="B4E3BDBAC089A4458C13B6E473C94833"/>
          </w:placeholder>
          <w:temporary/>
          <w:showingPlcHdr/>
          <w15:appearance w15:val="hidden"/>
        </w:sdtPr>
        <w:sdtEndPr/>
        <w:sdtContent>
          <w:r>
            <w:t>Awards and Acknowledgements</w:t>
          </w:r>
        </w:sdtContent>
      </w:sdt>
    </w:p>
    <w:p w14:paraId="64F4E43A" w14:textId="76703AB0" w:rsidR="00675ABC" w:rsidRDefault="00C5133E">
      <w:pPr>
        <w:pStyle w:val="Heading2"/>
      </w:pPr>
      <w:r>
        <w:t>NFHS Student-Athlete Award of Excellence</w:t>
      </w:r>
    </w:p>
    <w:p w14:paraId="32A86C9D" w14:textId="6EBBAF68" w:rsidR="00764880" w:rsidRDefault="00764880" w:rsidP="00764880">
      <w:pPr>
        <w:pStyle w:val="ListParagraph"/>
        <w:numPr>
          <w:ilvl w:val="0"/>
          <w:numId w:val="11"/>
        </w:numPr>
      </w:pPr>
      <w:r w:rsidRPr="00764880">
        <w:t>Recognized for exceptional leadership, sportsmanship, and academic performance as a high school football player.</w:t>
      </w:r>
    </w:p>
    <w:p w14:paraId="38B8B627" w14:textId="7C6905D8" w:rsidR="00764880" w:rsidRPr="00764880" w:rsidRDefault="00764880" w:rsidP="00764880">
      <w:pPr>
        <w:pStyle w:val="ListParagraph"/>
        <w:numPr>
          <w:ilvl w:val="0"/>
          <w:numId w:val="11"/>
        </w:numPr>
      </w:pPr>
      <w:r w:rsidRPr="00764880">
        <w:t>Presented by the Tennessee Secondary Athletic Association (TSSAA) and National Federation of State High School Associations (NFHS).</w:t>
      </w:r>
    </w:p>
    <w:p w14:paraId="76BBA685" w14:textId="58C1AEF3" w:rsidR="00C5133E" w:rsidRDefault="00C5133E" w:rsidP="00C5133E">
      <w:pPr>
        <w:pStyle w:val="Heading2"/>
      </w:pPr>
      <w:r>
        <w:t>Ralph Spangler Award</w:t>
      </w:r>
    </w:p>
    <w:p w14:paraId="298BD853" w14:textId="65928922" w:rsidR="00116BA4" w:rsidRDefault="00764880" w:rsidP="00764880">
      <w:pPr>
        <w:pStyle w:val="ListParagraph"/>
        <w:numPr>
          <w:ilvl w:val="0"/>
          <w:numId w:val="13"/>
        </w:numPr>
      </w:pPr>
      <w:r w:rsidRPr="00764880">
        <w:t>Honored during senior year for outstanding leadership, community involvement, and excellence in academics and athletics.</w:t>
      </w:r>
    </w:p>
    <w:p w14:paraId="0A01F603" w14:textId="77777777" w:rsidR="0070260C" w:rsidRDefault="0070260C" w:rsidP="0070260C">
      <w:pPr>
        <w:pStyle w:val="ListParagraph"/>
        <w:ind w:left="720" w:firstLine="0"/>
      </w:pPr>
    </w:p>
    <w:p w14:paraId="0295572E" w14:textId="0DD523E7" w:rsidR="0070260C" w:rsidRDefault="0070260C" w:rsidP="0070260C">
      <w:pPr>
        <w:rPr>
          <w:b/>
          <w:bCs/>
          <w:i/>
          <w:iCs/>
          <w:sz w:val="26"/>
          <w:szCs w:val="26"/>
        </w:rPr>
      </w:pPr>
      <w:r w:rsidRPr="0070260C">
        <w:rPr>
          <w:b/>
          <w:bCs/>
          <w:i/>
          <w:iCs/>
          <w:sz w:val="26"/>
          <w:szCs w:val="26"/>
        </w:rPr>
        <w:t>All-State Football Honors</w:t>
      </w:r>
    </w:p>
    <w:p w14:paraId="71B286A3" w14:textId="089D7AA9" w:rsidR="0070260C" w:rsidRDefault="0070260C" w:rsidP="0070260C">
      <w:pPr>
        <w:pStyle w:val="ListParagraph"/>
        <w:numPr>
          <w:ilvl w:val="0"/>
          <w:numId w:val="13"/>
        </w:numPr>
      </w:pPr>
      <w:r w:rsidRPr="0070260C">
        <w:t>Earned All-State recognition for outstanding performance and leadership on the field during high school.</w:t>
      </w:r>
    </w:p>
    <w:p w14:paraId="21091880" w14:textId="77777777" w:rsidR="00D02E00" w:rsidRDefault="00D02E00" w:rsidP="00D02E00"/>
    <w:p w14:paraId="03B33E27" w14:textId="23FD7313" w:rsidR="00D02E00" w:rsidRDefault="00D02E00" w:rsidP="00D02E00">
      <w:pPr>
        <w:rPr>
          <w:b/>
          <w:bCs/>
          <w:sz w:val="26"/>
          <w:szCs w:val="26"/>
        </w:rPr>
      </w:pPr>
      <w:r w:rsidRPr="00D02E00">
        <w:rPr>
          <w:b/>
          <w:bCs/>
          <w:sz w:val="26"/>
          <w:szCs w:val="26"/>
        </w:rPr>
        <w:t>Technical Skills</w:t>
      </w:r>
    </w:p>
    <w:p w14:paraId="315EA918" w14:textId="1E90ECE8" w:rsidR="00D02E00" w:rsidRPr="00D02E00" w:rsidRDefault="00D02E00" w:rsidP="00D02E00">
      <w:pPr>
        <w:pStyle w:val="ListParagraph"/>
        <w:numPr>
          <w:ilvl w:val="0"/>
          <w:numId w:val="13"/>
        </w:numPr>
        <w:rPr>
          <w:b/>
          <w:bCs/>
        </w:rPr>
      </w:pPr>
      <w:r w:rsidRPr="00D02E00">
        <w:rPr>
          <w:b/>
          <w:bCs/>
          <w:i/>
          <w:iCs/>
        </w:rPr>
        <w:t>Software:</w:t>
      </w:r>
      <w:r w:rsidRPr="00D02E00">
        <w:t xml:space="preserve"> AutoCAD (basic proficiency)</w:t>
      </w:r>
    </w:p>
    <w:p w14:paraId="35F66E64" w14:textId="6055450D" w:rsidR="00D02E00" w:rsidRPr="00D02E00" w:rsidRDefault="00D02E00" w:rsidP="00D02E00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D02E00">
        <w:rPr>
          <w:b/>
          <w:bCs/>
        </w:rPr>
        <w:t>Programming Languages</w:t>
      </w:r>
      <w:r>
        <w:rPr>
          <w:b/>
          <w:bCs/>
          <w:sz w:val="26"/>
          <w:szCs w:val="26"/>
        </w:rPr>
        <w:t xml:space="preserve">: </w:t>
      </w:r>
      <w:r w:rsidRPr="00D02E00">
        <w:t>Entry-level C++ knowledge, including understanding of syntax, loops, and functions.</w:t>
      </w:r>
    </w:p>
    <w:p w14:paraId="184F77CC" w14:textId="77777777" w:rsidR="00D02E00" w:rsidRDefault="00D02E00" w:rsidP="00D02E00"/>
    <w:p w14:paraId="335184ED" w14:textId="77777777" w:rsidR="00D02E00" w:rsidRPr="0070260C" w:rsidRDefault="00D02E00" w:rsidP="00D02E00"/>
    <w:p w14:paraId="2D09385B" w14:textId="77777777" w:rsidR="00116BA4" w:rsidRDefault="00116BA4" w:rsidP="00C5133E"/>
    <w:p w14:paraId="50647FEC" w14:textId="77777777" w:rsidR="00116BA4" w:rsidRPr="00C5133E" w:rsidRDefault="00116BA4" w:rsidP="00C5133E"/>
    <w:p w14:paraId="30B5CE8C" w14:textId="42BD643F" w:rsidR="00C5133E" w:rsidRDefault="00C5133E"/>
    <w:sectPr w:rsidR="00C5133E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AEB0E" w14:textId="77777777" w:rsidR="009C5523" w:rsidRDefault="009C5523">
      <w:pPr>
        <w:spacing w:after="0" w:line="240" w:lineRule="auto"/>
      </w:pPr>
      <w:r>
        <w:separator/>
      </w:r>
    </w:p>
  </w:endnote>
  <w:endnote w:type="continuationSeparator" w:id="0">
    <w:p w14:paraId="4DC5BC90" w14:textId="77777777" w:rsidR="009C5523" w:rsidRDefault="009C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C64EC" w14:textId="77777777" w:rsidR="00675ABC" w:rsidRDefault="004322D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3BADE" w14:textId="77777777" w:rsidR="009C5523" w:rsidRDefault="009C5523">
      <w:pPr>
        <w:spacing w:after="0" w:line="240" w:lineRule="auto"/>
      </w:pPr>
      <w:r>
        <w:separator/>
      </w:r>
    </w:p>
  </w:footnote>
  <w:footnote w:type="continuationSeparator" w:id="0">
    <w:p w14:paraId="32C21880" w14:textId="77777777" w:rsidR="009C5523" w:rsidRDefault="009C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E06F6" w14:textId="77777777" w:rsidR="00675ABC" w:rsidRDefault="004322D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6298C56" wp14:editId="12F9B0E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F9800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77528" w14:textId="77777777" w:rsidR="00675ABC" w:rsidRDefault="004322D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004A32E" wp14:editId="1CF4C89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BD36F5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F1B0F"/>
    <w:multiLevelType w:val="hybridMultilevel"/>
    <w:tmpl w:val="6788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807A8"/>
    <w:multiLevelType w:val="hybridMultilevel"/>
    <w:tmpl w:val="D044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7365A"/>
    <w:multiLevelType w:val="hybridMultilevel"/>
    <w:tmpl w:val="A99E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966F3"/>
    <w:multiLevelType w:val="multilevel"/>
    <w:tmpl w:val="66F0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716CB"/>
    <w:multiLevelType w:val="hybridMultilevel"/>
    <w:tmpl w:val="BDC4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3099B"/>
    <w:multiLevelType w:val="hybridMultilevel"/>
    <w:tmpl w:val="643A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426863">
    <w:abstractNumId w:val="9"/>
  </w:num>
  <w:num w:numId="2" w16cid:durableId="965502913">
    <w:abstractNumId w:val="7"/>
  </w:num>
  <w:num w:numId="3" w16cid:durableId="2047100269">
    <w:abstractNumId w:val="6"/>
  </w:num>
  <w:num w:numId="4" w16cid:durableId="154763115">
    <w:abstractNumId w:val="5"/>
  </w:num>
  <w:num w:numId="5" w16cid:durableId="1526169149">
    <w:abstractNumId w:val="4"/>
  </w:num>
  <w:num w:numId="6" w16cid:durableId="1038161252">
    <w:abstractNumId w:val="8"/>
  </w:num>
  <w:num w:numId="7" w16cid:durableId="2014140881">
    <w:abstractNumId w:val="3"/>
  </w:num>
  <w:num w:numId="8" w16cid:durableId="251741712">
    <w:abstractNumId w:val="2"/>
  </w:num>
  <w:num w:numId="9" w16cid:durableId="1936740257">
    <w:abstractNumId w:val="1"/>
  </w:num>
  <w:num w:numId="10" w16cid:durableId="793908140">
    <w:abstractNumId w:val="0"/>
  </w:num>
  <w:num w:numId="11" w16cid:durableId="1068919683">
    <w:abstractNumId w:val="12"/>
  </w:num>
  <w:num w:numId="12" w16cid:durableId="1122312229">
    <w:abstractNumId w:val="15"/>
  </w:num>
  <w:num w:numId="13" w16cid:durableId="1611082666">
    <w:abstractNumId w:val="14"/>
  </w:num>
  <w:num w:numId="14" w16cid:durableId="680592560">
    <w:abstractNumId w:val="10"/>
  </w:num>
  <w:num w:numId="15" w16cid:durableId="985084051">
    <w:abstractNumId w:val="11"/>
  </w:num>
  <w:num w:numId="16" w16cid:durableId="1925413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23"/>
    <w:rsid w:val="00116BA4"/>
    <w:rsid w:val="00296636"/>
    <w:rsid w:val="004322D5"/>
    <w:rsid w:val="00675ABC"/>
    <w:rsid w:val="0070260C"/>
    <w:rsid w:val="00764880"/>
    <w:rsid w:val="009C5523"/>
    <w:rsid w:val="00C5133E"/>
    <w:rsid w:val="00D02E00"/>
    <w:rsid w:val="00D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D432E"/>
  <w15:chartTrackingRefBased/>
  <w15:docId w15:val="{CEBCAD94-B2AE-FB40-8C5F-350D1BD7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C5523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5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33E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0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egarrett42@tntech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gangarrett/Library/Containers/com.microsoft.Word/Data/Library/Application%20Support/Microsoft/Office/16.0/DTS/Search/%7b38EA0870-6DE7-6F43-A55F-955526F08698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90EC173DA5F648996018BC05CC3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9DEEE-DA51-2846-94BF-C8F80EB53AAD}"/>
      </w:docPartPr>
      <w:docPartBody>
        <w:p w:rsidR="00134421" w:rsidRDefault="00134421">
          <w:pPr>
            <w:pStyle w:val="2890EC173DA5F648996018BC05CC3B0D"/>
          </w:pPr>
          <w:r>
            <w:t>Skills Summary</w:t>
          </w:r>
        </w:p>
      </w:docPartBody>
    </w:docPart>
    <w:docPart>
      <w:docPartPr>
        <w:name w:val="BFC2F78AC4D455439B7C4D016553D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F88C-8773-1C43-81D8-E9872EE71483}"/>
      </w:docPartPr>
      <w:docPartBody>
        <w:p w:rsidR="00134421" w:rsidRDefault="00134421">
          <w:pPr>
            <w:pStyle w:val="BFC2F78AC4D455439B7C4D016553D634"/>
          </w:pPr>
          <w:r>
            <w:t>Experience</w:t>
          </w:r>
        </w:p>
      </w:docPartBody>
    </w:docPart>
    <w:docPart>
      <w:docPartPr>
        <w:name w:val="B4E3BDBAC089A4458C13B6E473C94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35D95-1BA4-AE4A-8162-B3C6C1E0FEAE}"/>
      </w:docPartPr>
      <w:docPartBody>
        <w:p w:rsidR="00134421" w:rsidRDefault="00134421">
          <w:pPr>
            <w:pStyle w:val="B4E3BDBAC089A4458C13B6E473C9483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21"/>
    <w:rsid w:val="00134421"/>
    <w:rsid w:val="0029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BF63EF1FCC534EB7FBC96D3DDE66C2">
    <w:name w:val="B5BF63EF1FCC534EB7FBC96D3DDE66C2"/>
  </w:style>
  <w:style w:type="paragraph" w:customStyle="1" w:styleId="DF6A9AA43840984EB84CA7C1C8E59AE9">
    <w:name w:val="DF6A9AA43840984EB84CA7C1C8E59AE9"/>
  </w:style>
  <w:style w:type="paragraph" w:customStyle="1" w:styleId="2890EC173DA5F648996018BC05CC3B0D">
    <w:name w:val="2890EC173DA5F648996018BC05CC3B0D"/>
  </w:style>
  <w:style w:type="paragraph" w:customStyle="1" w:styleId="CB7785224C09F54C9B2ECD7BEB04D20E">
    <w:name w:val="CB7785224C09F54C9B2ECD7BEB04D20E"/>
  </w:style>
  <w:style w:type="paragraph" w:customStyle="1" w:styleId="DCD6B1954EF42246A0E1BBF7B38A6B0E">
    <w:name w:val="DCD6B1954EF42246A0E1BBF7B38A6B0E"/>
  </w:style>
  <w:style w:type="paragraph" w:customStyle="1" w:styleId="8F08E5C20945334BBBEA629CF61D2956">
    <w:name w:val="8F08E5C20945334BBBEA629CF61D2956"/>
  </w:style>
  <w:style w:type="paragraph" w:customStyle="1" w:styleId="D65E8F795A58E348A05EA71B5EC07724">
    <w:name w:val="D65E8F795A58E348A05EA71B5EC07724"/>
  </w:style>
  <w:style w:type="paragraph" w:customStyle="1" w:styleId="BFC2F78AC4D455439B7C4D016553D634">
    <w:name w:val="BFC2F78AC4D455439B7C4D016553D634"/>
  </w:style>
  <w:style w:type="paragraph" w:customStyle="1" w:styleId="B01172C6C7FA2A4CBFB2CF35B5D12BD4">
    <w:name w:val="B01172C6C7FA2A4CBFB2CF35B5D12BD4"/>
  </w:style>
  <w:style w:type="paragraph" w:customStyle="1" w:styleId="FF484CCB4CCE134AA8557FBC3A9EAC25">
    <w:name w:val="FF484CCB4CCE134AA8557FBC3A9EAC25"/>
  </w:style>
  <w:style w:type="paragraph" w:customStyle="1" w:styleId="35135BC00FD8B347A3DFDC4B8D69983A">
    <w:name w:val="35135BC00FD8B347A3DFDC4B8D69983A"/>
  </w:style>
  <w:style w:type="paragraph" w:customStyle="1" w:styleId="B4E3BDBAC089A4458C13B6E473C94833">
    <w:name w:val="B4E3BDBAC089A4458C13B6E473C94833"/>
  </w:style>
  <w:style w:type="paragraph" w:customStyle="1" w:styleId="89BCFBF6C1A0874A89ED74AF743615B0">
    <w:name w:val="89BCFBF6C1A0874A89ED74AF743615B0"/>
  </w:style>
  <w:style w:type="paragraph" w:customStyle="1" w:styleId="6305A478F6C99B4BA53CBCC8A5CE0626">
    <w:name w:val="6305A478F6C99B4BA53CBCC8A5CE0626"/>
  </w:style>
  <w:style w:type="paragraph" w:customStyle="1" w:styleId="B2EF2CF2CB66A449B4AE75754177E228">
    <w:name w:val="B2EF2CF2CB66A449B4AE75754177E228"/>
    <w:rsid w:val="00134421"/>
  </w:style>
  <w:style w:type="paragraph" w:customStyle="1" w:styleId="D4D3F1CA90A0ED499F8ABC99FA62CC0E">
    <w:name w:val="D4D3F1CA90A0ED499F8ABC99FA62CC0E"/>
    <w:rsid w:val="00134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104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Garrett</dc:creator>
  <cp:keywords/>
  <dc:description/>
  <cp:lastModifiedBy>Logan Garrett</cp:lastModifiedBy>
  <cp:revision>1</cp:revision>
  <dcterms:created xsi:type="dcterms:W3CDTF">2024-12-03T18:52:00Z</dcterms:created>
  <dcterms:modified xsi:type="dcterms:W3CDTF">2024-12-03T21:32:00Z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